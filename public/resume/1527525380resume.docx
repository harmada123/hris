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/>
          <w:sz w:val="21"/>
        </w:rPr>
        <w:alias w:val="Resume Name"/>
        <w:tag w:val="Resume Name"/>
        <w:id w:val="1517890734"/>
        <w:placeholder>
          <w:docPart w:val="BD70E28D2BAB4235A0222B1026DC5143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330"/>
            <w:gridCol w:w="7750"/>
          </w:tblGrid>
          <w:tr w:rsidR="00BC74DC" w:rsidRPr="003C3028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A37107" w:rsidRPr="003C3028" w:rsidRDefault="00A37107">
                <w:pPr>
                  <w:pStyle w:val="PersonalName"/>
                  <w:spacing w:line="240" w:lineRule="auto"/>
                  <w:rPr>
                    <w:sz w:val="38"/>
                  </w:rPr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A37107" w:rsidRPr="003C3028" w:rsidRDefault="00804A45">
                <w:pPr>
                  <w:pStyle w:val="PersonalName"/>
                  <w:spacing w:line="240" w:lineRule="auto"/>
                  <w:rPr>
                    <w:sz w:val="38"/>
                  </w:rPr>
                </w:pPr>
                <w:sdt>
                  <w:sdtPr>
                    <w:rPr>
                      <w:sz w:val="38"/>
                    </w:rPr>
                    <w:id w:val="169066309"/>
                    <w:placeholder>
                      <w:docPart w:val="C85FF7DE4AC645EBA09B7BC41C2E8B7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0D4901" w:rsidRPr="003C3028">
                      <w:rPr>
                        <w:sz w:val="38"/>
                      </w:rPr>
                      <w:t xml:space="preserve">Harold French L. </w:t>
                    </w:r>
                    <w:r w:rsidR="000D4901" w:rsidRPr="003C3028">
                      <w:rPr>
                        <w:sz w:val="38"/>
                        <w:lang w:val="en-CA"/>
                      </w:rPr>
                      <w:t>Armada</w:t>
                    </w:r>
                  </w:sdtContent>
                </w:sdt>
              </w:p>
            </w:tc>
          </w:tr>
          <w:tr w:rsidR="00BC74DC" w:rsidRPr="003C3028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A37107" w:rsidRPr="003C3028" w:rsidRDefault="00A37107" w:rsidP="009C0B49">
                <w:pPr>
                  <w:pStyle w:val="Date"/>
                  <w:framePr w:wrap="auto" w:hAnchor="text" w:xAlign="left" w:yAlign="inline"/>
                  <w:suppressOverlap w:val="0"/>
                  <w:rPr>
                    <w:sz w:val="21"/>
                  </w:rPr>
                </w:pPr>
              </w:p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A37107" w:rsidRPr="003C3028" w:rsidRDefault="00CC242E">
                <w:pPr>
                  <w:spacing w:after="0"/>
                  <w:rPr>
                    <w:sz w:val="21"/>
                  </w:rPr>
                </w:pPr>
                <w:r w:rsidRPr="003C3028">
                  <w:rPr>
                    <w:sz w:val="21"/>
                  </w:rPr>
                  <w:softHyphen/>
                </w:r>
                <w:r w:rsidRPr="003C3028">
                  <w:rPr>
                    <w:sz w:val="21"/>
                  </w:rPr>
                  <w:softHyphen/>
                </w:r>
              </w:p>
            </w:tc>
          </w:tr>
          <w:tr w:rsidR="00BC74DC" w:rsidRPr="003C3028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A37107" w:rsidRPr="003C3028" w:rsidRDefault="007A5284">
                <w:pPr>
                  <w:spacing w:after="0"/>
                  <w:jc w:val="center"/>
                  <w:rPr>
                    <w:sz w:val="21"/>
                  </w:rPr>
                </w:pPr>
                <w:r w:rsidRPr="003C3028">
                  <w:rPr>
                    <w:noProof/>
                    <w:sz w:val="21"/>
                    <w:lang w:eastAsia="en-US"/>
                  </w:rPr>
                  <w:drawing>
                    <wp:inline distT="0" distB="0" distL="0" distR="0">
                      <wp:extent cx="1371600" cy="914400"/>
                      <wp:effectExtent l="0" t="285750" r="0" b="342900"/>
                      <wp:docPr id="9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6200000">
                                <a:off x="0" y="0"/>
                                <a:ext cx="1371600" cy="91440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50800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A37107" w:rsidRPr="003C3028" w:rsidRDefault="000D4901">
                <w:pPr>
                  <w:pStyle w:val="SenderAddress"/>
                  <w:rPr>
                    <w:sz w:val="21"/>
                  </w:rPr>
                </w:pPr>
                <w:r w:rsidRPr="003C3028">
                  <w:rPr>
                    <w:sz w:val="21"/>
                  </w:rPr>
                  <w:t>Progressive Village 7, San Nicolas II Bacoor Cavite</w:t>
                </w:r>
                <w:r w:rsidR="007A5284" w:rsidRPr="003C3028">
                  <w:rPr>
                    <w:sz w:val="21"/>
                  </w:rPr>
                  <w:br/>
                </w:r>
                <w:r w:rsidR="00C95949" w:rsidRPr="003C3028">
                  <w:rPr>
                    <w:sz w:val="21"/>
                  </w:rPr>
                  <w:t>+</w:t>
                </w:r>
                <w:r w:rsidR="00BC74DC" w:rsidRPr="003C3028">
                  <w:rPr>
                    <w:sz w:val="21"/>
                  </w:rPr>
                  <w:t>639485972686</w:t>
                </w:r>
                <w:r w:rsidR="007A5284" w:rsidRPr="003C3028">
                  <w:rPr>
                    <w:sz w:val="21"/>
                  </w:rPr>
                  <w:br/>
                </w:r>
                <w:r w:rsidR="00C95949" w:rsidRPr="003C3028">
                  <w:rPr>
                    <w:sz w:val="21"/>
                  </w:rPr>
                  <w:t>h.l.armada@outlook.com</w:t>
                </w:r>
              </w:p>
              <w:p w:rsidR="00A37107" w:rsidRPr="003C3028" w:rsidRDefault="00BB4137" w:rsidP="00BC74DC">
                <w:pPr>
                  <w:pStyle w:val="SenderAddress"/>
                  <w:rPr>
                    <w:sz w:val="21"/>
                  </w:rPr>
                </w:pPr>
                <w:r w:rsidRPr="003C3028">
                  <w:rPr>
                    <w:sz w:val="21"/>
                  </w:rPr>
                  <w:t>2</w:t>
                </w:r>
                <w:r w:rsidR="00BC74DC" w:rsidRPr="003C3028">
                  <w:rPr>
                    <w:sz w:val="21"/>
                  </w:rPr>
                  <w:t>8</w:t>
                </w:r>
                <w:r w:rsidR="000D4901" w:rsidRPr="003C3028">
                  <w:rPr>
                    <w:sz w:val="21"/>
                  </w:rPr>
                  <w:t xml:space="preserve"> years old</w:t>
                </w:r>
              </w:p>
            </w:tc>
          </w:tr>
        </w:tbl>
        <w:p w:rsidR="00A37107" w:rsidRPr="003C3028" w:rsidRDefault="00804A45">
          <w:pPr>
            <w:rPr>
              <w:sz w:val="21"/>
            </w:rPr>
          </w:pPr>
        </w:p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60"/>
        <w:gridCol w:w="7712"/>
      </w:tblGrid>
      <w:tr w:rsidR="00A37107" w:rsidRPr="003C3028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7107" w:rsidRPr="003C3028" w:rsidRDefault="00A37107"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7107" w:rsidRPr="003C3028" w:rsidRDefault="00865777">
            <w:pPr>
              <w:pStyle w:val="Section"/>
              <w:spacing w:after="0"/>
              <w:rPr>
                <w:sz w:val="20"/>
              </w:rPr>
            </w:pPr>
            <w:r w:rsidRPr="003C3028">
              <w:rPr>
                <w:sz w:val="20"/>
              </w:rPr>
              <w:t>Objective</w:t>
            </w:r>
          </w:p>
          <w:p w:rsidR="00865777" w:rsidRPr="003C3028" w:rsidRDefault="00BC74DC" w:rsidP="00883A11">
            <w:pPr>
              <w:shd w:val="clear" w:color="auto" w:fill="FFFFFF"/>
              <w:spacing w:before="100" w:beforeAutospacing="1" w:after="75" w:line="240" w:lineRule="auto"/>
              <w:rPr>
                <w:rFonts w:ascii="Arial" w:eastAsia="Times New Roman" w:hAnsi="Arial" w:cs="Arial"/>
                <w:color w:val="000000"/>
                <w:kern w:val="0"/>
                <w:szCs w:val="23"/>
                <w:lang w:eastAsia="en-US"/>
              </w:rPr>
            </w:pPr>
            <w:r w:rsidRPr="003C3028">
              <w:rPr>
                <w:rFonts w:eastAsia="Times New Roman" w:cs="Arial"/>
                <w:color w:val="000000"/>
                <w:kern w:val="0"/>
                <w:sz w:val="20"/>
                <w:lang w:eastAsia="en-US"/>
              </w:rPr>
              <w:t>To build a long-term career in IT industry with opportunities for career growth</w:t>
            </w:r>
            <w:r w:rsidRPr="003C3028">
              <w:rPr>
                <w:rFonts w:ascii="Arial" w:eastAsia="Times New Roman" w:hAnsi="Arial" w:cs="Arial"/>
                <w:color w:val="000000"/>
                <w:kern w:val="0"/>
                <w:szCs w:val="23"/>
                <w:lang w:eastAsia="en-US"/>
              </w:rPr>
              <w:t>.</w:t>
            </w:r>
          </w:p>
          <w:p w:rsidR="00C95949" w:rsidRPr="003C3028" w:rsidRDefault="00C95949" w:rsidP="00C95949">
            <w:pPr>
              <w:pStyle w:val="Section"/>
              <w:spacing w:after="0"/>
              <w:rPr>
                <w:sz w:val="20"/>
              </w:rPr>
            </w:pPr>
            <w:r w:rsidRPr="003C3028">
              <w:rPr>
                <w:sz w:val="20"/>
              </w:rPr>
              <w:t>EXperience</w:t>
            </w:r>
          </w:p>
          <w:p w:rsidR="00793C43" w:rsidRPr="003C3028" w:rsidRDefault="00793C43" w:rsidP="00793C4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 w:val="20"/>
              </w:rPr>
            </w:pPr>
          </w:p>
          <w:p w:rsidR="00793C43" w:rsidRPr="003C3028" w:rsidRDefault="00793C43" w:rsidP="00793C43">
            <w:pPr>
              <w:pStyle w:val="Subsection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Project T Solutions International</w:t>
            </w:r>
          </w:p>
          <w:p w:rsidR="00793C43" w:rsidRPr="003C3028" w:rsidRDefault="00793C43" w:rsidP="00793C4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>June – October 2017</w:t>
            </w:r>
          </w:p>
          <w:p w:rsidR="00793C43" w:rsidRPr="003C3028" w:rsidRDefault="00793C43" w:rsidP="00793C4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IT Support Specialist / Web Developer Intern</w:t>
            </w:r>
          </w:p>
          <w:p w:rsidR="00793C43" w:rsidRPr="003C3028" w:rsidRDefault="00793C43" w:rsidP="00793C4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>Job Role</w:t>
            </w:r>
          </w:p>
          <w:p w:rsidR="00793C43" w:rsidRPr="003C3028" w:rsidRDefault="00793C43" w:rsidP="00793C4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>· Perform advanced software hardware repair and installations on customer computers</w:t>
            </w:r>
          </w:p>
          <w:p w:rsidR="00793C43" w:rsidRPr="003C3028" w:rsidRDefault="00793C43" w:rsidP="00793C4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eastAsia="Times New Roman"/>
                <w:color w:val="333333"/>
                <w:kern w:val="0"/>
                <w:sz w:val="20"/>
                <w:lang w:eastAsia="en-US"/>
              </w:rPr>
            </w:pPr>
            <w:r w:rsidRPr="003C3028">
              <w:rPr>
                <w:sz w:val="20"/>
              </w:rPr>
              <w:t xml:space="preserve">· </w:t>
            </w:r>
            <w:r w:rsidRPr="003C3028">
              <w:rPr>
                <w:rFonts w:eastAsia="Times New Roman"/>
                <w:color w:val="333333"/>
                <w:kern w:val="0"/>
                <w:sz w:val="20"/>
                <w:lang w:eastAsia="en-US"/>
              </w:rPr>
              <w:t>Provide timely technical support for users and work with them to solve existing problems.</w:t>
            </w:r>
          </w:p>
          <w:p w:rsidR="00793C43" w:rsidRPr="003C3028" w:rsidRDefault="00793C43" w:rsidP="00793C4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eastAsia="Times New Roman"/>
                <w:color w:val="333333"/>
                <w:kern w:val="0"/>
                <w:sz w:val="20"/>
                <w:lang w:eastAsia="en-US"/>
              </w:rPr>
            </w:pPr>
            <w:r w:rsidRPr="003C3028">
              <w:rPr>
                <w:sz w:val="20"/>
              </w:rPr>
              <w:t xml:space="preserve">· </w:t>
            </w:r>
            <w:r w:rsidRPr="003C3028">
              <w:rPr>
                <w:rFonts w:eastAsia="Times New Roman"/>
                <w:color w:val="333333"/>
                <w:kern w:val="0"/>
                <w:sz w:val="20"/>
                <w:lang w:eastAsia="en-US"/>
              </w:rPr>
              <w:t>Configure, monitor and maintain updated virus protection software, and backup data for</w:t>
            </w:r>
          </w:p>
          <w:p w:rsidR="00793C43" w:rsidRPr="003C3028" w:rsidRDefault="00793C43" w:rsidP="00793C4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eastAsia="Times New Roman"/>
                <w:color w:val="333333"/>
                <w:kern w:val="0"/>
                <w:sz w:val="20"/>
                <w:lang w:eastAsia="en-US"/>
              </w:rPr>
            </w:pPr>
            <w:r w:rsidRPr="003C3028">
              <w:rPr>
                <w:rFonts w:eastAsia="Times New Roman"/>
                <w:color w:val="333333"/>
                <w:kern w:val="0"/>
                <w:sz w:val="20"/>
                <w:lang w:eastAsia="en-US"/>
              </w:rPr>
              <w:t>emergency recovery.</w:t>
            </w:r>
          </w:p>
          <w:p w:rsidR="00793C43" w:rsidRPr="003C3028" w:rsidRDefault="00793C43" w:rsidP="0083181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eastAsia="Times New Roman"/>
                <w:color w:val="333333"/>
                <w:kern w:val="0"/>
                <w:sz w:val="20"/>
                <w:lang w:eastAsia="en-US"/>
              </w:rPr>
            </w:pPr>
            <w:r w:rsidRPr="003C3028">
              <w:rPr>
                <w:rFonts w:eastAsia="Times New Roman"/>
                <w:color w:val="333333"/>
                <w:kern w:val="0"/>
                <w:sz w:val="20"/>
                <w:lang w:eastAsia="en-US"/>
              </w:rPr>
              <w:t xml:space="preserve">-Create </w:t>
            </w:r>
            <w:r w:rsidR="00831810" w:rsidRPr="003C3028">
              <w:rPr>
                <w:rFonts w:eastAsia="Times New Roman"/>
                <w:color w:val="333333"/>
                <w:kern w:val="0"/>
                <w:sz w:val="20"/>
                <w:lang w:eastAsia="en-US"/>
              </w:rPr>
              <w:t>different projects like Team Site via PHP, HTML5, CSS3, jQuery, Bootstrap 3 and MySQL for database.</w:t>
            </w:r>
          </w:p>
          <w:p w:rsidR="00793C43" w:rsidRPr="003C3028" w:rsidRDefault="00793C43" w:rsidP="00793C4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· Perform daily and weekly administrative tasks as required</w:t>
            </w:r>
          </w:p>
          <w:p w:rsidR="00C064FE" w:rsidRPr="003C3028" w:rsidRDefault="00C064FE" w:rsidP="00793C4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</w:p>
          <w:p w:rsidR="00C064FE" w:rsidRPr="003C3028" w:rsidRDefault="00C064FE" w:rsidP="00793C4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</w:p>
          <w:p w:rsidR="00793C43" w:rsidRPr="003C3028" w:rsidRDefault="00793C43" w:rsidP="00793C43">
            <w:pPr>
              <w:pStyle w:val="Subsection"/>
              <w:spacing w:after="0" w:line="240" w:lineRule="auto"/>
              <w:rPr>
                <w:sz w:val="20"/>
              </w:rPr>
            </w:pPr>
          </w:p>
          <w:p w:rsidR="00C064FE" w:rsidRPr="003C3028" w:rsidRDefault="00C064FE" w:rsidP="00C064FE">
            <w:pPr>
              <w:pStyle w:val="Subsection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Accenture Philippines/ People Plus Tech</w:t>
            </w:r>
          </w:p>
          <w:p w:rsidR="00C064FE" w:rsidRPr="003C3028" w:rsidRDefault="00C064FE" w:rsidP="00C064F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>December 2012-</w:t>
            </w:r>
            <w:r w:rsidR="00DF548A" w:rsidRPr="003C3028">
              <w:rPr>
                <w:sz w:val="20"/>
              </w:rPr>
              <w:t xml:space="preserve">April </w:t>
            </w:r>
            <w:r w:rsidRPr="003C3028">
              <w:rPr>
                <w:sz w:val="20"/>
              </w:rPr>
              <w:t>2015</w:t>
            </w:r>
          </w:p>
          <w:p w:rsidR="00C064FE" w:rsidRPr="003C3028" w:rsidRDefault="00C064FE" w:rsidP="00C064FE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Remote Desktop Support</w:t>
            </w:r>
          </w:p>
          <w:p w:rsidR="00C064FE" w:rsidRPr="003C3028" w:rsidRDefault="00C064FE" w:rsidP="00C064F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>Job Role</w:t>
            </w:r>
          </w:p>
          <w:p w:rsidR="00C064FE" w:rsidRPr="003C3028" w:rsidRDefault="00C064FE" w:rsidP="00C064F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>· Perform advanced software repair and installations on customer computers</w:t>
            </w:r>
          </w:p>
          <w:p w:rsidR="00C064FE" w:rsidRPr="003C3028" w:rsidRDefault="00C064FE" w:rsidP="00C064F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 xml:space="preserve"> by troubleshooting via remote service tools.</w:t>
            </w:r>
          </w:p>
          <w:p w:rsidR="00C064FE" w:rsidRPr="003C3028" w:rsidRDefault="00C064FE" w:rsidP="00C064F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>· Undertake analysis, diagnosis and resolution of client problems</w:t>
            </w:r>
          </w:p>
          <w:p w:rsidR="00C064FE" w:rsidRPr="003C3028" w:rsidRDefault="00C064FE" w:rsidP="00C064F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>· Log, troubleshoot and track problems</w:t>
            </w:r>
          </w:p>
          <w:p w:rsidR="00793C43" w:rsidRPr="003C3028" w:rsidRDefault="00793C43" w:rsidP="00C9594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</w:p>
          <w:p w:rsidR="00793C43" w:rsidRPr="003C3028" w:rsidRDefault="00793C43" w:rsidP="00C9594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</w:p>
          <w:p w:rsidR="00C064FE" w:rsidRPr="003C3028" w:rsidRDefault="00C064FE" w:rsidP="00C9594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</w:p>
          <w:p w:rsidR="00C064FE" w:rsidRPr="003C3028" w:rsidRDefault="00C064FE" w:rsidP="00C9594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</w:p>
          <w:p w:rsidR="00DF548A" w:rsidRPr="003C3028" w:rsidRDefault="00DF548A">
            <w:pPr>
              <w:pStyle w:val="Section"/>
              <w:spacing w:after="0"/>
              <w:rPr>
                <w:sz w:val="20"/>
              </w:rPr>
            </w:pPr>
          </w:p>
          <w:p w:rsidR="00A37107" w:rsidRPr="003C3028" w:rsidRDefault="007A5284">
            <w:pPr>
              <w:pStyle w:val="Section"/>
              <w:spacing w:after="0"/>
              <w:rPr>
                <w:sz w:val="20"/>
              </w:rPr>
            </w:pPr>
            <w:r w:rsidRPr="003C3028">
              <w:rPr>
                <w:sz w:val="20"/>
              </w:rPr>
              <w:lastRenderedPageBreak/>
              <w:t>Education</w:t>
            </w:r>
          </w:p>
          <w:p w:rsidR="004821E8" w:rsidRPr="003C3028" w:rsidRDefault="004821E8" w:rsidP="004821E8">
            <w:pPr>
              <w:pStyle w:val="Subsection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Cavite State University – Imus Campus</w:t>
            </w:r>
          </w:p>
          <w:p w:rsidR="004821E8" w:rsidRPr="003C3028" w:rsidRDefault="004821E8" w:rsidP="00BB050E">
            <w:pPr>
              <w:pStyle w:val="ListBullet"/>
              <w:numPr>
                <w:ilvl w:val="0"/>
                <w:numId w:val="0"/>
              </w:numPr>
              <w:tabs>
                <w:tab w:val="left" w:pos="4906"/>
              </w:tabs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>2010-</w:t>
            </w:r>
            <w:r w:rsidR="00BC74DC" w:rsidRPr="003C3028">
              <w:rPr>
                <w:sz w:val="20"/>
              </w:rPr>
              <w:t>2018</w:t>
            </w:r>
            <w:r w:rsidR="00BB050E" w:rsidRPr="003C3028">
              <w:rPr>
                <w:sz w:val="20"/>
              </w:rPr>
              <w:tab/>
            </w:r>
          </w:p>
          <w:p w:rsidR="004821E8" w:rsidRPr="003C3028" w:rsidRDefault="00FB46B8" w:rsidP="004821E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 xml:space="preserve">Bachelor of Science Major in Information Technology </w:t>
            </w:r>
          </w:p>
          <w:p w:rsidR="00883A11" w:rsidRPr="003C3028" w:rsidRDefault="00883A11" w:rsidP="004821E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</w:p>
          <w:p w:rsidR="00DF548A" w:rsidRPr="003C3028" w:rsidRDefault="00DF548A" w:rsidP="00883A11">
            <w:pPr>
              <w:pStyle w:val="Section"/>
              <w:spacing w:after="0"/>
              <w:rPr>
                <w:sz w:val="20"/>
              </w:rPr>
            </w:pPr>
          </w:p>
          <w:p w:rsidR="00DF548A" w:rsidRPr="003C3028" w:rsidRDefault="00DF548A" w:rsidP="00883A11">
            <w:pPr>
              <w:pStyle w:val="Section"/>
              <w:spacing w:after="0"/>
              <w:rPr>
                <w:sz w:val="20"/>
              </w:rPr>
            </w:pPr>
          </w:p>
          <w:p w:rsidR="00883A11" w:rsidRPr="003C3028" w:rsidRDefault="00883A11" w:rsidP="00883A11">
            <w:pPr>
              <w:pStyle w:val="Section"/>
              <w:spacing w:after="0"/>
              <w:rPr>
                <w:sz w:val="20"/>
              </w:rPr>
            </w:pPr>
            <w:r w:rsidRPr="003C3028">
              <w:rPr>
                <w:sz w:val="20"/>
              </w:rPr>
              <w:t>Seminars and awards</w:t>
            </w:r>
          </w:p>
          <w:p w:rsidR="00883A11" w:rsidRPr="003C3028" w:rsidRDefault="00883A11" w:rsidP="00883A11">
            <w:pPr>
              <w:pStyle w:val="Subsection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Computer Hardware Servicing (CHS NCII)</w:t>
            </w:r>
          </w:p>
          <w:p w:rsidR="00883A11" w:rsidRPr="003C3028" w:rsidRDefault="00883A11" w:rsidP="00883A11">
            <w:pPr>
              <w:pStyle w:val="ListBullet"/>
              <w:numPr>
                <w:ilvl w:val="0"/>
                <w:numId w:val="0"/>
              </w:numPr>
              <w:tabs>
                <w:tab w:val="left" w:pos="4906"/>
              </w:tabs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>August 2012</w:t>
            </w:r>
          </w:p>
          <w:p w:rsidR="00883A11" w:rsidRPr="003C3028" w:rsidRDefault="00883A11" w:rsidP="00883A11">
            <w:pPr>
              <w:pStyle w:val="ListBullet"/>
              <w:numPr>
                <w:ilvl w:val="0"/>
                <w:numId w:val="0"/>
              </w:numPr>
              <w:tabs>
                <w:tab w:val="left" w:pos="4906"/>
              </w:tabs>
              <w:spacing w:after="0" w:line="240" w:lineRule="auto"/>
              <w:ind w:left="360" w:hanging="360"/>
              <w:rPr>
                <w:sz w:val="20"/>
              </w:rPr>
            </w:pPr>
          </w:p>
          <w:p w:rsidR="00CA6147" w:rsidRPr="003C3028" w:rsidRDefault="00CA6147" w:rsidP="00CA6147">
            <w:pPr>
              <w:pStyle w:val="Subsection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Windows Server Administration 2012 R2 - 70410 - Jacck Con</w:t>
            </w:r>
          </w:p>
          <w:p w:rsidR="00CA6147" w:rsidRPr="003C3028" w:rsidRDefault="00CA6147" w:rsidP="00CA6147">
            <w:pPr>
              <w:pStyle w:val="ListBullet"/>
              <w:numPr>
                <w:ilvl w:val="0"/>
                <w:numId w:val="0"/>
              </w:numPr>
              <w:tabs>
                <w:tab w:val="left" w:pos="4906"/>
              </w:tabs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>June 2015</w:t>
            </w:r>
          </w:p>
          <w:p w:rsidR="00CA6147" w:rsidRPr="003C3028" w:rsidRDefault="00CA6147" w:rsidP="00883A11">
            <w:pPr>
              <w:pStyle w:val="ListBullet"/>
              <w:numPr>
                <w:ilvl w:val="0"/>
                <w:numId w:val="0"/>
              </w:numPr>
              <w:tabs>
                <w:tab w:val="left" w:pos="4906"/>
              </w:tabs>
              <w:spacing w:after="0" w:line="240" w:lineRule="auto"/>
              <w:ind w:left="360" w:hanging="360"/>
              <w:rPr>
                <w:sz w:val="20"/>
              </w:rPr>
            </w:pPr>
          </w:p>
          <w:p w:rsidR="00883A11" w:rsidRPr="003C3028" w:rsidRDefault="00883A11" w:rsidP="00883A11">
            <w:pPr>
              <w:pStyle w:val="Subsection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Git Basics –Mozilla Philippines Community</w:t>
            </w:r>
          </w:p>
          <w:p w:rsidR="00883A11" w:rsidRPr="003C3028" w:rsidRDefault="00883A11" w:rsidP="00883A11">
            <w:pPr>
              <w:pStyle w:val="ListBullet"/>
              <w:numPr>
                <w:ilvl w:val="0"/>
                <w:numId w:val="0"/>
              </w:numPr>
              <w:tabs>
                <w:tab w:val="left" w:pos="4906"/>
              </w:tabs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>October 12, 2016</w:t>
            </w:r>
          </w:p>
          <w:p w:rsidR="00883A11" w:rsidRPr="003C3028" w:rsidRDefault="00883A11" w:rsidP="00883A11">
            <w:pPr>
              <w:pStyle w:val="ListBullet"/>
              <w:numPr>
                <w:ilvl w:val="0"/>
                <w:numId w:val="0"/>
              </w:numPr>
              <w:tabs>
                <w:tab w:val="left" w:pos="4906"/>
              </w:tabs>
              <w:spacing w:after="0" w:line="240" w:lineRule="auto"/>
              <w:ind w:left="360" w:hanging="360"/>
              <w:rPr>
                <w:sz w:val="20"/>
              </w:rPr>
            </w:pPr>
          </w:p>
          <w:p w:rsidR="00883A11" w:rsidRPr="003C3028" w:rsidRDefault="00883A11" w:rsidP="00883A11">
            <w:pPr>
              <w:pStyle w:val="Subsection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Online Privacy and Laws of Internet –Mozilla Philippines Community</w:t>
            </w:r>
          </w:p>
          <w:p w:rsidR="00883A11" w:rsidRPr="003C3028" w:rsidRDefault="00883A11" w:rsidP="00883A11">
            <w:pPr>
              <w:pStyle w:val="ListBullet"/>
              <w:numPr>
                <w:ilvl w:val="0"/>
                <w:numId w:val="0"/>
              </w:numPr>
              <w:tabs>
                <w:tab w:val="left" w:pos="4906"/>
              </w:tabs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>October 15, 2016</w:t>
            </w:r>
          </w:p>
          <w:p w:rsidR="00883A11" w:rsidRPr="003C3028" w:rsidRDefault="00883A11" w:rsidP="00883A11">
            <w:pPr>
              <w:pStyle w:val="ListBullet"/>
              <w:numPr>
                <w:ilvl w:val="0"/>
                <w:numId w:val="0"/>
              </w:numPr>
              <w:tabs>
                <w:tab w:val="left" w:pos="4906"/>
              </w:tabs>
              <w:spacing w:after="0" w:line="240" w:lineRule="auto"/>
              <w:ind w:left="360" w:hanging="360"/>
              <w:rPr>
                <w:sz w:val="20"/>
              </w:rPr>
            </w:pPr>
          </w:p>
          <w:p w:rsidR="00883A11" w:rsidRPr="003C3028" w:rsidRDefault="00883A11" w:rsidP="00883A11">
            <w:pPr>
              <w:pStyle w:val="Subsection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Google Developer Group Philippines – Android Masters 2016</w:t>
            </w:r>
          </w:p>
          <w:p w:rsidR="00883A11" w:rsidRPr="003C3028" w:rsidRDefault="00883A11" w:rsidP="00883A11">
            <w:pPr>
              <w:pStyle w:val="Subsection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Semi finalist</w:t>
            </w:r>
          </w:p>
          <w:p w:rsidR="00883A11" w:rsidRPr="003C3028" w:rsidRDefault="00883A11" w:rsidP="00883A11">
            <w:pPr>
              <w:pStyle w:val="ListBullet"/>
              <w:numPr>
                <w:ilvl w:val="0"/>
                <w:numId w:val="0"/>
              </w:numPr>
              <w:tabs>
                <w:tab w:val="left" w:pos="4906"/>
              </w:tabs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>November 19, 2016</w:t>
            </w:r>
          </w:p>
          <w:p w:rsidR="00883A11" w:rsidRPr="003C3028" w:rsidRDefault="00883A11" w:rsidP="00883A11">
            <w:pPr>
              <w:pStyle w:val="ListBullet"/>
              <w:numPr>
                <w:ilvl w:val="0"/>
                <w:numId w:val="0"/>
              </w:numPr>
              <w:tabs>
                <w:tab w:val="left" w:pos="4906"/>
              </w:tabs>
              <w:spacing w:after="0" w:line="240" w:lineRule="auto"/>
              <w:ind w:left="360" w:hanging="360"/>
              <w:rPr>
                <w:sz w:val="20"/>
              </w:rPr>
            </w:pPr>
          </w:p>
          <w:p w:rsidR="00381F49" w:rsidRPr="003C3028" w:rsidRDefault="00381F49" w:rsidP="00381F49">
            <w:pPr>
              <w:pStyle w:val="Subsection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BlueMix Challenge – Apps4SocialGood Edition</w:t>
            </w:r>
          </w:p>
          <w:p w:rsidR="00381F49" w:rsidRPr="003C3028" w:rsidRDefault="00381F49" w:rsidP="00381F49">
            <w:pPr>
              <w:pStyle w:val="ListBullet"/>
              <w:numPr>
                <w:ilvl w:val="0"/>
                <w:numId w:val="0"/>
              </w:numPr>
              <w:tabs>
                <w:tab w:val="left" w:pos="4906"/>
              </w:tabs>
              <w:spacing w:after="0" w:line="240" w:lineRule="auto"/>
              <w:ind w:left="360" w:hanging="360"/>
              <w:rPr>
                <w:sz w:val="20"/>
              </w:rPr>
            </w:pPr>
            <w:r w:rsidRPr="003C3028">
              <w:rPr>
                <w:sz w:val="20"/>
              </w:rPr>
              <w:t>December 2016</w:t>
            </w:r>
          </w:p>
          <w:p w:rsidR="00CA6147" w:rsidRPr="003C3028" w:rsidRDefault="00CA6147" w:rsidP="00883A11">
            <w:pPr>
              <w:pStyle w:val="ListBullet"/>
              <w:numPr>
                <w:ilvl w:val="0"/>
                <w:numId w:val="0"/>
              </w:numPr>
              <w:tabs>
                <w:tab w:val="left" w:pos="4906"/>
              </w:tabs>
              <w:spacing w:after="0" w:line="240" w:lineRule="auto"/>
              <w:rPr>
                <w:sz w:val="20"/>
              </w:rPr>
            </w:pPr>
          </w:p>
          <w:p w:rsidR="00883A11" w:rsidRPr="003C3028" w:rsidRDefault="00883A11" w:rsidP="00883A11">
            <w:pPr>
              <w:pStyle w:val="ListBullet"/>
              <w:numPr>
                <w:ilvl w:val="0"/>
                <w:numId w:val="0"/>
              </w:numPr>
              <w:tabs>
                <w:tab w:val="left" w:pos="4906"/>
              </w:tabs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ab/>
            </w:r>
          </w:p>
          <w:p w:rsidR="00DF548A" w:rsidRPr="003C3028" w:rsidRDefault="00DF548A" w:rsidP="005619E7">
            <w:pPr>
              <w:pStyle w:val="Section"/>
              <w:tabs>
                <w:tab w:val="left" w:pos="2323"/>
              </w:tabs>
              <w:spacing w:after="0"/>
              <w:rPr>
                <w:sz w:val="20"/>
              </w:rPr>
            </w:pPr>
          </w:p>
          <w:p w:rsidR="00A37107" w:rsidRPr="003C3028" w:rsidRDefault="007A5284" w:rsidP="005619E7">
            <w:pPr>
              <w:pStyle w:val="Section"/>
              <w:tabs>
                <w:tab w:val="left" w:pos="2323"/>
              </w:tabs>
              <w:spacing w:after="0"/>
              <w:rPr>
                <w:sz w:val="20"/>
              </w:rPr>
            </w:pPr>
            <w:r w:rsidRPr="003C3028">
              <w:rPr>
                <w:sz w:val="20"/>
              </w:rPr>
              <w:t>skills</w:t>
            </w:r>
            <w:r w:rsidR="00831810" w:rsidRPr="003C3028">
              <w:rPr>
                <w:sz w:val="20"/>
              </w:rPr>
              <w:t>et</w:t>
            </w:r>
            <w:r w:rsidR="005619E7" w:rsidRPr="003C3028">
              <w:rPr>
                <w:sz w:val="20"/>
              </w:rPr>
              <w:tab/>
            </w:r>
          </w:p>
          <w:p w:rsidR="00CA7305" w:rsidRPr="003C3028" w:rsidRDefault="00831810">
            <w:pPr>
              <w:pStyle w:val="ListBullet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Have</w:t>
            </w:r>
            <w:r w:rsidR="00793C43" w:rsidRPr="003C3028">
              <w:rPr>
                <w:sz w:val="20"/>
              </w:rPr>
              <w:t xml:space="preserve"> sound knowledge in Windows Server Administration</w:t>
            </w:r>
            <w:r w:rsidR="00376B60" w:rsidRPr="003C3028">
              <w:rPr>
                <w:sz w:val="20"/>
              </w:rPr>
              <w:t xml:space="preserve"> such as creating Domain Controller, implementing Group Policy and administering Active Directory</w:t>
            </w:r>
            <w:r w:rsidR="00793C43" w:rsidRPr="003C3028">
              <w:rPr>
                <w:sz w:val="20"/>
              </w:rPr>
              <w:t>.</w:t>
            </w:r>
          </w:p>
          <w:p w:rsidR="00831810" w:rsidRPr="003C3028" w:rsidRDefault="00831810">
            <w:pPr>
              <w:pStyle w:val="ListBullet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Have sound knowledge</w:t>
            </w:r>
            <w:r w:rsidR="00FF48C5" w:rsidRPr="003C3028">
              <w:rPr>
                <w:sz w:val="20"/>
              </w:rPr>
              <w:t xml:space="preserve"> and experience creating web application</w:t>
            </w:r>
            <w:r w:rsidRPr="003C3028">
              <w:rPr>
                <w:sz w:val="20"/>
              </w:rPr>
              <w:t xml:space="preserve"> in PHP using PDO.</w:t>
            </w:r>
          </w:p>
          <w:p w:rsidR="000A04D1" w:rsidRPr="003C3028" w:rsidRDefault="000A04D1">
            <w:pPr>
              <w:pStyle w:val="ListBullet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Have sound knowledge in HTML5 CSS3 and jQuery.</w:t>
            </w:r>
          </w:p>
          <w:p w:rsidR="00FF48C5" w:rsidRDefault="00FF48C5">
            <w:pPr>
              <w:pStyle w:val="ListBullet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Have sound knowledge and experience using WAMPP and XAMPP application</w:t>
            </w:r>
            <w:r w:rsidR="00376B60" w:rsidRPr="003C3028">
              <w:rPr>
                <w:sz w:val="20"/>
              </w:rPr>
              <w:t>.</w:t>
            </w:r>
          </w:p>
          <w:p w:rsidR="003D67CF" w:rsidRPr="003C3028" w:rsidRDefault="003D67CF">
            <w:pPr>
              <w:pStyle w:val="ListBullet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Have sound knowledge using Laravel 5.2</w:t>
            </w:r>
            <w:bookmarkStart w:id="0" w:name="_GoBack"/>
            <w:bookmarkEnd w:id="0"/>
          </w:p>
          <w:p w:rsidR="007270C7" w:rsidRPr="003C3028" w:rsidRDefault="007270C7">
            <w:pPr>
              <w:pStyle w:val="ListBullet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Have experience using phpmyadmin.</w:t>
            </w:r>
          </w:p>
          <w:p w:rsidR="00831810" w:rsidRPr="003C3028" w:rsidRDefault="00831810">
            <w:pPr>
              <w:pStyle w:val="ListBullet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Have strong understanding in Object oriented Programming.</w:t>
            </w:r>
          </w:p>
          <w:p w:rsidR="00282FDC" w:rsidRPr="003C3028" w:rsidRDefault="00831810">
            <w:pPr>
              <w:pStyle w:val="ListBullet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Have</w:t>
            </w:r>
            <w:r w:rsidR="00793C43" w:rsidRPr="003C3028">
              <w:rPr>
                <w:sz w:val="20"/>
              </w:rPr>
              <w:t xml:space="preserve"> sound k</w:t>
            </w:r>
            <w:r w:rsidR="00282FDC" w:rsidRPr="003C3028">
              <w:rPr>
                <w:sz w:val="20"/>
              </w:rPr>
              <w:t>n</w:t>
            </w:r>
            <w:r w:rsidR="00793C43" w:rsidRPr="003C3028">
              <w:rPr>
                <w:sz w:val="20"/>
              </w:rPr>
              <w:t>owledge in Database management using MySQL, MSSQL and MS Access.</w:t>
            </w:r>
          </w:p>
          <w:p w:rsidR="00A101AF" w:rsidRPr="003C3028" w:rsidRDefault="00831810" w:rsidP="00CC242E">
            <w:pPr>
              <w:pStyle w:val="ListBullet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Have</w:t>
            </w:r>
            <w:r w:rsidR="00793C43" w:rsidRPr="003C3028">
              <w:rPr>
                <w:sz w:val="20"/>
              </w:rPr>
              <w:t xml:space="preserve"> sound knowledge In Network Administration</w:t>
            </w:r>
            <w:r w:rsidR="00376B60" w:rsidRPr="003C3028">
              <w:rPr>
                <w:sz w:val="20"/>
              </w:rPr>
              <w:t xml:space="preserve"> and fully understand OSI layers</w:t>
            </w:r>
            <w:r w:rsidR="00793C43" w:rsidRPr="003C3028">
              <w:rPr>
                <w:sz w:val="20"/>
              </w:rPr>
              <w:t>.</w:t>
            </w:r>
          </w:p>
          <w:p w:rsidR="00831810" w:rsidRPr="003C3028" w:rsidRDefault="00831810" w:rsidP="00831810">
            <w:pPr>
              <w:pStyle w:val="ListBullet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Advance Troubleshooting Skills in Windows XP Vista 7, 8 and 10.</w:t>
            </w:r>
          </w:p>
          <w:p w:rsidR="00831810" w:rsidRPr="003C3028" w:rsidRDefault="00831810" w:rsidP="0083181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sz w:val="20"/>
              </w:rPr>
            </w:pPr>
          </w:p>
          <w:p w:rsidR="00DF548A" w:rsidRPr="003C3028" w:rsidRDefault="00CA7305" w:rsidP="00CA614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sz w:val="20"/>
              </w:rPr>
            </w:pPr>
            <w:r w:rsidRPr="003C3028">
              <w:rPr>
                <w:sz w:val="20"/>
              </w:rPr>
              <w:lastRenderedPageBreak/>
              <w:br/>
            </w:r>
          </w:p>
          <w:p w:rsidR="00BB050E" w:rsidRPr="003C3028" w:rsidRDefault="00BB050E" w:rsidP="00BB050E">
            <w:pPr>
              <w:pStyle w:val="Section"/>
              <w:spacing w:after="0"/>
              <w:rPr>
                <w:sz w:val="20"/>
              </w:rPr>
            </w:pPr>
            <w:r w:rsidRPr="003C3028">
              <w:rPr>
                <w:sz w:val="20"/>
              </w:rPr>
              <w:t>Character References</w:t>
            </w:r>
          </w:p>
          <w:p w:rsidR="00B478B1" w:rsidRPr="003C3028" w:rsidRDefault="00B478B1" w:rsidP="00B478B1">
            <w:pPr>
              <w:pStyle w:val="Subsection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Mr. Kevin Cabrera</w:t>
            </w:r>
          </w:p>
          <w:p w:rsidR="00B478B1" w:rsidRPr="003C3028" w:rsidRDefault="00B478B1" w:rsidP="00B478B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Project T Solutions</w:t>
            </w:r>
          </w:p>
          <w:p w:rsidR="00B478B1" w:rsidRPr="003C3028" w:rsidRDefault="00B478B1" w:rsidP="00B478B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ICT Manager</w:t>
            </w:r>
          </w:p>
          <w:p w:rsidR="00B478B1" w:rsidRPr="003C3028" w:rsidRDefault="00B478B1" w:rsidP="007270C7">
            <w:pPr>
              <w:pStyle w:val="Subsection"/>
              <w:spacing w:after="0" w:line="240" w:lineRule="auto"/>
              <w:rPr>
                <w:b w:val="0"/>
                <w:color w:val="auto"/>
                <w:sz w:val="20"/>
              </w:rPr>
            </w:pPr>
            <w:r w:rsidRPr="003C3028">
              <w:rPr>
                <w:b w:val="0"/>
                <w:color w:val="auto"/>
                <w:sz w:val="20"/>
              </w:rPr>
              <w:t>09178272421</w:t>
            </w:r>
          </w:p>
          <w:p w:rsidR="00B478B1" w:rsidRPr="003C3028" w:rsidRDefault="00B478B1" w:rsidP="007270C7">
            <w:pPr>
              <w:pStyle w:val="Subsection"/>
              <w:spacing w:after="0" w:line="240" w:lineRule="auto"/>
              <w:rPr>
                <w:sz w:val="20"/>
              </w:rPr>
            </w:pPr>
          </w:p>
          <w:p w:rsidR="00CA7305" w:rsidRPr="003C3028" w:rsidRDefault="00BB050E" w:rsidP="007270C7">
            <w:pPr>
              <w:pStyle w:val="Subsection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 xml:space="preserve">Mr. </w:t>
            </w:r>
            <w:r w:rsidR="001A48E9" w:rsidRPr="003C3028">
              <w:rPr>
                <w:sz w:val="20"/>
              </w:rPr>
              <w:t>Lexter Garcia</w:t>
            </w:r>
          </w:p>
          <w:p w:rsidR="00CA7305" w:rsidRPr="003C3028" w:rsidRDefault="00C15C78" w:rsidP="00CA7305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Elevated Services</w:t>
            </w:r>
          </w:p>
          <w:p w:rsidR="007270C7" w:rsidRPr="003C3028" w:rsidRDefault="00C15C78" w:rsidP="00CA7305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Network</w:t>
            </w:r>
            <w:r w:rsidR="00AC6472" w:rsidRPr="003C3028">
              <w:rPr>
                <w:sz w:val="20"/>
              </w:rPr>
              <w:t xml:space="preserve"> Administrator</w:t>
            </w:r>
          </w:p>
          <w:p w:rsidR="002A7180" w:rsidRPr="003C3028" w:rsidRDefault="00C15C78" w:rsidP="00D12484">
            <w:pPr>
              <w:pStyle w:val="Subsection"/>
              <w:spacing w:after="0" w:line="240" w:lineRule="auto"/>
              <w:rPr>
                <w:b w:val="0"/>
                <w:color w:val="auto"/>
                <w:sz w:val="20"/>
              </w:rPr>
            </w:pPr>
            <w:r w:rsidRPr="003C3028">
              <w:rPr>
                <w:b w:val="0"/>
                <w:color w:val="auto"/>
                <w:sz w:val="20"/>
              </w:rPr>
              <w:t>09956780857</w:t>
            </w:r>
          </w:p>
          <w:p w:rsidR="00C15C78" w:rsidRPr="003C3028" w:rsidRDefault="00C15C78" w:rsidP="00D12484">
            <w:pPr>
              <w:pStyle w:val="Subsection"/>
              <w:spacing w:after="0" w:line="240" w:lineRule="auto"/>
              <w:rPr>
                <w:b w:val="0"/>
                <w:color w:val="auto"/>
                <w:sz w:val="20"/>
              </w:rPr>
            </w:pPr>
          </w:p>
          <w:p w:rsidR="00CC242E" w:rsidRPr="003C3028" w:rsidRDefault="00CC242E" w:rsidP="00D12484">
            <w:pPr>
              <w:pStyle w:val="Subsection"/>
              <w:spacing w:after="0" w:line="240" w:lineRule="auto"/>
              <w:rPr>
                <w:sz w:val="20"/>
              </w:rPr>
            </w:pPr>
          </w:p>
          <w:p w:rsidR="00D12484" w:rsidRPr="003C3028" w:rsidRDefault="005028A7" w:rsidP="00D12484">
            <w:pPr>
              <w:pStyle w:val="Subsection"/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Ms. Joy Rimando</w:t>
            </w:r>
          </w:p>
          <w:p w:rsidR="007373E0" w:rsidRPr="003C3028" w:rsidRDefault="005028A7" w:rsidP="005028A7">
            <w:pPr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Accenture Philippines</w:t>
            </w:r>
          </w:p>
          <w:p w:rsidR="005028A7" w:rsidRPr="003C3028" w:rsidRDefault="005028A7" w:rsidP="005028A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Software Engineering Team Lead</w:t>
            </w:r>
          </w:p>
          <w:p w:rsidR="005028A7" w:rsidRPr="003C3028" w:rsidRDefault="005028A7" w:rsidP="005028A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eastAsia="Times New Roman"/>
                <w:kern w:val="0"/>
                <w:sz w:val="20"/>
                <w:lang w:val="en-PH" w:eastAsia="en-PH"/>
              </w:rPr>
            </w:pPr>
            <w:r w:rsidRPr="003C3028">
              <w:rPr>
                <w:sz w:val="20"/>
              </w:rPr>
              <w:t>0</w:t>
            </w:r>
            <w:r w:rsidRPr="003C3028">
              <w:rPr>
                <w:rFonts w:eastAsia="Times New Roman"/>
                <w:kern w:val="0"/>
                <w:sz w:val="20"/>
                <w:lang w:val="en-PH" w:eastAsia="en-PH"/>
              </w:rPr>
              <w:t>9175275048</w:t>
            </w:r>
          </w:p>
          <w:p w:rsidR="00CC242E" w:rsidRPr="003C3028" w:rsidRDefault="00CC242E" w:rsidP="005028A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eastAsia="Times New Roman"/>
                <w:kern w:val="0"/>
                <w:sz w:val="20"/>
                <w:lang w:val="en-PH" w:eastAsia="en-PH"/>
              </w:rPr>
            </w:pPr>
          </w:p>
          <w:p w:rsidR="00CC242E" w:rsidRPr="003C3028" w:rsidRDefault="00CC242E" w:rsidP="005028A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eastAsia="Times New Roman"/>
                <w:kern w:val="0"/>
                <w:sz w:val="20"/>
                <w:lang w:val="en-PH" w:eastAsia="en-PH"/>
              </w:rPr>
            </w:pPr>
          </w:p>
          <w:p w:rsidR="00D12484" w:rsidRPr="003C3028" w:rsidRDefault="00D12484" w:rsidP="00CA7305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</w:p>
          <w:p w:rsidR="00C95949" w:rsidRPr="003C3028" w:rsidRDefault="00C95949" w:rsidP="00CA7305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</w:p>
          <w:p w:rsidR="00B85AAD" w:rsidRPr="003C3028" w:rsidRDefault="00B85AAD" w:rsidP="00CA7305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  <w:r w:rsidRPr="003C3028">
              <w:rPr>
                <w:sz w:val="20"/>
              </w:rPr>
              <w:t>I hereby certify that the above information is true and correct on the best of my knowledge</w:t>
            </w:r>
          </w:p>
          <w:p w:rsidR="00CA7305" w:rsidRPr="003C3028" w:rsidRDefault="00CA7305" w:rsidP="00F204C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</w:p>
          <w:p w:rsidR="00A37107" w:rsidRPr="003C3028" w:rsidRDefault="00A3710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</w:rPr>
            </w:pPr>
          </w:p>
        </w:tc>
      </w:tr>
      <w:tr w:rsidR="00B85AAD" w:rsidRPr="003C3028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85AAD" w:rsidRPr="003C3028" w:rsidRDefault="00B85AAD"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85AAD" w:rsidRPr="003C3028" w:rsidRDefault="00B85AAD" w:rsidP="00036EA1">
            <w:pPr>
              <w:pStyle w:val="NoSpacing"/>
              <w:jc w:val="right"/>
              <w:rPr>
                <w:u w:val="single"/>
              </w:rPr>
            </w:pPr>
            <w:r w:rsidRPr="003C3028">
              <w:rPr>
                <w:u w:val="single"/>
              </w:rPr>
              <w:t>HAROLD FRENCH L.</w:t>
            </w:r>
            <w:r w:rsidR="00036EA1" w:rsidRPr="003C3028">
              <w:rPr>
                <w:u w:val="single"/>
              </w:rPr>
              <w:t xml:space="preserve"> </w:t>
            </w:r>
            <w:r w:rsidRPr="003C3028">
              <w:rPr>
                <w:u w:val="single"/>
              </w:rPr>
              <w:t>ARMADA</w:t>
            </w:r>
          </w:p>
        </w:tc>
      </w:tr>
    </w:tbl>
    <w:p w:rsidR="00A37107" w:rsidRPr="003C3028" w:rsidRDefault="00A37107">
      <w:pPr>
        <w:rPr>
          <w:sz w:val="21"/>
        </w:rPr>
      </w:pPr>
    </w:p>
    <w:sectPr w:rsidR="00A37107" w:rsidRPr="003C3028" w:rsidSect="00415C60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A45" w:rsidRDefault="00804A45">
      <w:pPr>
        <w:spacing w:after="0" w:line="240" w:lineRule="auto"/>
      </w:pPr>
      <w:r>
        <w:separator/>
      </w:r>
    </w:p>
  </w:endnote>
  <w:endnote w:type="continuationSeparator" w:id="0">
    <w:p w:rsidR="00804A45" w:rsidRDefault="0080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107" w:rsidRDefault="00A37107"/>
  <w:p w:rsidR="00A37107" w:rsidRDefault="007A5284">
    <w:pPr>
      <w:pStyle w:val="FooterOdd"/>
    </w:pPr>
    <w:r>
      <w:t xml:space="preserve">Page </w:t>
    </w:r>
    <w:r w:rsidR="003A6F93">
      <w:fldChar w:fldCharType="begin"/>
    </w:r>
    <w:r>
      <w:instrText xml:space="preserve"> PAGE   \* MERGEFORMAT </w:instrText>
    </w:r>
    <w:r w:rsidR="003A6F93">
      <w:fldChar w:fldCharType="separate"/>
    </w:r>
    <w:r w:rsidR="003D67CF" w:rsidRPr="003D67CF">
      <w:rPr>
        <w:noProof/>
        <w:sz w:val="24"/>
        <w:szCs w:val="24"/>
      </w:rPr>
      <w:t>2</w:t>
    </w:r>
    <w:r w:rsidR="003A6F93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A45" w:rsidRDefault="00804A45">
      <w:pPr>
        <w:spacing w:after="0" w:line="240" w:lineRule="auto"/>
      </w:pPr>
      <w:r>
        <w:separator/>
      </w:r>
    </w:p>
  </w:footnote>
  <w:footnote w:type="continuationSeparator" w:id="0">
    <w:p w:rsidR="00804A45" w:rsidRDefault="00804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uthor"/>
      <w:id w:val="5384246"/>
      <w:placeholder>
        <w:docPart w:val="9FF578A5841A491A886C5B4E288297D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A37107" w:rsidRDefault="000D4901">
        <w:pPr>
          <w:pStyle w:val="HeaderOdd"/>
        </w:pPr>
        <w:r>
          <w:rPr>
            <w:lang w:val="en-CA"/>
          </w:rPr>
          <w:t>Harold French L. Armada</w:t>
        </w:r>
      </w:p>
    </w:sdtContent>
  </w:sdt>
  <w:p w:rsidR="00A37107" w:rsidRDefault="00A371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3FB63E8"/>
    <w:multiLevelType w:val="multilevel"/>
    <w:tmpl w:val="FDAC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A542A"/>
    <w:multiLevelType w:val="multilevel"/>
    <w:tmpl w:val="3548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73EFE"/>
    <w:multiLevelType w:val="hybridMultilevel"/>
    <w:tmpl w:val="D68668EA"/>
    <w:lvl w:ilvl="0" w:tplc="F890775E">
      <w:start w:val="2010"/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93E6B"/>
    <w:multiLevelType w:val="hybridMultilevel"/>
    <w:tmpl w:val="85045B28"/>
    <w:lvl w:ilvl="0" w:tplc="E78ED40C">
      <w:start w:val="2010"/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B587AE3"/>
    <w:multiLevelType w:val="multilevel"/>
    <w:tmpl w:val="63F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2"/>
  </w:num>
  <w:num w:numId="13">
    <w:abstractNumId w:val="4"/>
  </w:num>
  <w:num w:numId="14">
    <w:abstractNumId w:val="11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2"/>
  </w:num>
  <w:num w:numId="21">
    <w:abstractNumId w:val="11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12"/>
  </w:num>
  <w:num w:numId="28">
    <w:abstractNumId w:val="6"/>
  </w:num>
  <w:num w:numId="29">
    <w:abstractNumId w:val="7"/>
  </w:num>
  <w:num w:numId="30">
    <w:abstractNumId w:val="8"/>
  </w:num>
  <w:num w:numId="31">
    <w:abstractNumId w:val="1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01"/>
    <w:rsid w:val="00035854"/>
    <w:rsid w:val="00036EA1"/>
    <w:rsid w:val="00051FE4"/>
    <w:rsid w:val="000A04D1"/>
    <w:rsid w:val="000D4901"/>
    <w:rsid w:val="000E784D"/>
    <w:rsid w:val="00154A1F"/>
    <w:rsid w:val="001A48E9"/>
    <w:rsid w:val="001E1948"/>
    <w:rsid w:val="0028163A"/>
    <w:rsid w:val="00282FDC"/>
    <w:rsid w:val="002A7180"/>
    <w:rsid w:val="00376B60"/>
    <w:rsid w:val="00381F49"/>
    <w:rsid w:val="00382395"/>
    <w:rsid w:val="003A6F93"/>
    <w:rsid w:val="003C3028"/>
    <w:rsid w:val="003D67CF"/>
    <w:rsid w:val="003F2015"/>
    <w:rsid w:val="00415C60"/>
    <w:rsid w:val="004821E8"/>
    <w:rsid w:val="00492EA6"/>
    <w:rsid w:val="00495262"/>
    <w:rsid w:val="004C101A"/>
    <w:rsid w:val="004E178D"/>
    <w:rsid w:val="004F5E45"/>
    <w:rsid w:val="005016A9"/>
    <w:rsid w:val="005028A7"/>
    <w:rsid w:val="00546B20"/>
    <w:rsid w:val="0055577D"/>
    <w:rsid w:val="005619E7"/>
    <w:rsid w:val="005A3177"/>
    <w:rsid w:val="006E7FFD"/>
    <w:rsid w:val="007270C7"/>
    <w:rsid w:val="007373E0"/>
    <w:rsid w:val="00743DD0"/>
    <w:rsid w:val="00793C43"/>
    <w:rsid w:val="007A0EF2"/>
    <w:rsid w:val="007A3DD8"/>
    <w:rsid w:val="007A5284"/>
    <w:rsid w:val="00804A45"/>
    <w:rsid w:val="00831810"/>
    <w:rsid w:val="00865777"/>
    <w:rsid w:val="00882098"/>
    <w:rsid w:val="00883A11"/>
    <w:rsid w:val="009764AA"/>
    <w:rsid w:val="009C0B49"/>
    <w:rsid w:val="00A101AF"/>
    <w:rsid w:val="00A37107"/>
    <w:rsid w:val="00A42EA6"/>
    <w:rsid w:val="00A55B75"/>
    <w:rsid w:val="00A77C9E"/>
    <w:rsid w:val="00AC6472"/>
    <w:rsid w:val="00B478B1"/>
    <w:rsid w:val="00B63F6C"/>
    <w:rsid w:val="00B77395"/>
    <w:rsid w:val="00B85AAD"/>
    <w:rsid w:val="00BB050E"/>
    <w:rsid w:val="00BB4137"/>
    <w:rsid w:val="00BC74DC"/>
    <w:rsid w:val="00BD3067"/>
    <w:rsid w:val="00C064FE"/>
    <w:rsid w:val="00C15C78"/>
    <w:rsid w:val="00C95949"/>
    <w:rsid w:val="00CA6147"/>
    <w:rsid w:val="00CA7305"/>
    <w:rsid w:val="00CB7EF1"/>
    <w:rsid w:val="00CC242E"/>
    <w:rsid w:val="00D12484"/>
    <w:rsid w:val="00D12B1C"/>
    <w:rsid w:val="00D446D0"/>
    <w:rsid w:val="00DF548A"/>
    <w:rsid w:val="00EA37B5"/>
    <w:rsid w:val="00EA47E7"/>
    <w:rsid w:val="00F204CF"/>
    <w:rsid w:val="00F5150D"/>
    <w:rsid w:val="00FB46B8"/>
    <w:rsid w:val="00FD6F53"/>
    <w:rsid w:val="00FF267C"/>
    <w:rsid w:val="00FF4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D22EB"/>
  <w15:docId w15:val="{79B2C81A-CDB2-42A7-B656-1C9D4181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  <w:style w:type="character" w:customStyle="1" w:styleId="null">
    <w:name w:val="null"/>
    <w:basedOn w:val="DefaultParagraphFont"/>
    <w:rsid w:val="00502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0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8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0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8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0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44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09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69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15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56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856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74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0505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2" w:color="DFDFDF"/>
                                                                                        <w:left w:val="single" w:sz="2" w:space="0" w:color="DFDFDF"/>
                                                                                        <w:bottom w:val="single" w:sz="2" w:space="1" w:color="DFDFDF"/>
                                                                                        <w:right w:val="single" w:sz="2" w:space="0" w:color="DFDFDF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363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1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5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85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26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702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347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97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4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637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159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2" w:color="DFDFDF"/>
                                                                                        <w:left w:val="single" w:sz="2" w:space="0" w:color="DFDFDF"/>
                                                                                        <w:bottom w:val="single" w:sz="2" w:space="1" w:color="DFDFDF"/>
                                                                                        <w:right w:val="single" w:sz="2" w:space="0" w:color="DFDFDF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5001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da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70E28D2BAB4235A0222B1026DC5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BC151-AAB3-4CA5-B2D2-97D9B450A202}"/>
      </w:docPartPr>
      <w:docPartBody>
        <w:p w:rsidR="00B52BBE" w:rsidRDefault="00C460BF">
          <w:pPr>
            <w:pStyle w:val="BD70E28D2BAB4235A0222B1026DC514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85FF7DE4AC645EBA09B7BC41C2E8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C69C6-883F-4A2A-A0F2-E25225C1FA84}"/>
      </w:docPartPr>
      <w:docPartBody>
        <w:p w:rsidR="00B52BBE" w:rsidRDefault="00C460BF">
          <w:pPr>
            <w:pStyle w:val="C85FF7DE4AC645EBA09B7BC41C2E8B72"/>
          </w:pPr>
          <w:r>
            <w:t>[Type your name]</w:t>
          </w:r>
        </w:p>
      </w:docPartBody>
    </w:docPart>
    <w:docPart>
      <w:docPartPr>
        <w:name w:val="9FF578A5841A491A886C5B4E28829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B23C5-1ABD-4DEC-8A3B-168FE7841732}"/>
      </w:docPartPr>
      <w:docPartBody>
        <w:p w:rsidR="00B52BBE" w:rsidRDefault="00F37B61" w:rsidP="00F37B61">
          <w:pPr>
            <w:pStyle w:val="9FF578A5841A491A886C5B4E288297DA"/>
          </w:pPr>
          <w:r>
            <w:t>[Type the 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7B61"/>
    <w:rsid w:val="001E0D66"/>
    <w:rsid w:val="001F7CB2"/>
    <w:rsid w:val="00241A24"/>
    <w:rsid w:val="002F0593"/>
    <w:rsid w:val="003C22F0"/>
    <w:rsid w:val="004A25BB"/>
    <w:rsid w:val="008253D1"/>
    <w:rsid w:val="00910B9D"/>
    <w:rsid w:val="009430F9"/>
    <w:rsid w:val="00973420"/>
    <w:rsid w:val="00A1605E"/>
    <w:rsid w:val="00A32418"/>
    <w:rsid w:val="00A472AE"/>
    <w:rsid w:val="00B52BBE"/>
    <w:rsid w:val="00C460BF"/>
    <w:rsid w:val="00C6782E"/>
    <w:rsid w:val="00C76D27"/>
    <w:rsid w:val="00D05E4C"/>
    <w:rsid w:val="00E658DD"/>
    <w:rsid w:val="00F37B61"/>
    <w:rsid w:val="00FB5A26"/>
    <w:rsid w:val="00FF4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A472AE"/>
    <w:rPr>
      <w:color w:val="808080"/>
    </w:rPr>
  </w:style>
  <w:style w:type="paragraph" w:customStyle="1" w:styleId="BD70E28D2BAB4235A0222B1026DC5143">
    <w:name w:val="BD70E28D2BAB4235A0222B1026DC5143"/>
    <w:rsid w:val="00A472AE"/>
  </w:style>
  <w:style w:type="paragraph" w:customStyle="1" w:styleId="C85FF7DE4AC645EBA09B7BC41C2E8B72">
    <w:name w:val="C85FF7DE4AC645EBA09B7BC41C2E8B72"/>
    <w:rsid w:val="00A472AE"/>
  </w:style>
  <w:style w:type="paragraph" w:customStyle="1" w:styleId="280717A2DBBE49ACB9E183658A734636">
    <w:name w:val="280717A2DBBE49ACB9E183658A734636"/>
    <w:rsid w:val="00A472AE"/>
  </w:style>
  <w:style w:type="paragraph" w:customStyle="1" w:styleId="8B236ECF5182417CBF7620D44861A3EC">
    <w:name w:val="8B236ECF5182417CBF7620D44861A3EC"/>
    <w:rsid w:val="00A472AE"/>
  </w:style>
  <w:style w:type="paragraph" w:customStyle="1" w:styleId="70F90BA1D0344087A5FC71E38C3874E7">
    <w:name w:val="70F90BA1D0344087A5FC71E38C3874E7"/>
    <w:rsid w:val="00A472AE"/>
  </w:style>
  <w:style w:type="paragraph" w:customStyle="1" w:styleId="B12B6B46F6D24FB2AA2551B16E465E8E">
    <w:name w:val="B12B6B46F6D24FB2AA2551B16E465E8E"/>
    <w:rsid w:val="00A472AE"/>
  </w:style>
  <w:style w:type="paragraph" w:customStyle="1" w:styleId="83DA5F36A3FB440F9BD2A53197A9E14B">
    <w:name w:val="83DA5F36A3FB440F9BD2A53197A9E14B"/>
    <w:rsid w:val="00A472AE"/>
  </w:style>
  <w:style w:type="paragraph" w:customStyle="1" w:styleId="4FD447D9EBFC47D0AA71B6913B0BC528">
    <w:name w:val="4FD447D9EBFC47D0AA71B6913B0BC528"/>
    <w:rsid w:val="00A472AE"/>
  </w:style>
  <w:style w:type="paragraph" w:customStyle="1" w:styleId="2C68465999144522B78409C8F0BBF070">
    <w:name w:val="2C68465999144522B78409C8F0BBF070"/>
    <w:rsid w:val="00A472AE"/>
  </w:style>
  <w:style w:type="paragraph" w:customStyle="1" w:styleId="39198030339A47F683F67F0935BC24C2">
    <w:name w:val="39198030339A47F683F67F0935BC24C2"/>
    <w:rsid w:val="00A472AE"/>
  </w:style>
  <w:style w:type="paragraph" w:customStyle="1" w:styleId="705ACC433A654236BB4921CBA620EC96">
    <w:name w:val="705ACC433A654236BB4921CBA620EC96"/>
    <w:rsid w:val="00A472AE"/>
  </w:style>
  <w:style w:type="paragraph" w:customStyle="1" w:styleId="C04E0EC539C1460BA976F2FE080E5725">
    <w:name w:val="C04E0EC539C1460BA976F2FE080E5725"/>
    <w:rsid w:val="00A472AE"/>
  </w:style>
  <w:style w:type="paragraph" w:customStyle="1" w:styleId="D56F1CBCB1B644AE9A12D7E945F70601">
    <w:name w:val="D56F1CBCB1B644AE9A12D7E945F70601"/>
    <w:rsid w:val="00A472AE"/>
  </w:style>
  <w:style w:type="paragraph" w:customStyle="1" w:styleId="511A6E273B664673A7074AF11AC2D6D0">
    <w:name w:val="511A6E273B664673A7074AF11AC2D6D0"/>
    <w:rsid w:val="00A472AE"/>
  </w:style>
  <w:style w:type="paragraph" w:customStyle="1" w:styleId="4377C9A9435342DDAF19E0FC9568A080">
    <w:name w:val="4377C9A9435342DDAF19E0FC9568A080"/>
    <w:rsid w:val="00A472AE"/>
  </w:style>
  <w:style w:type="paragraph" w:customStyle="1" w:styleId="2E558B78E7B640BFA751E61812DF11F8">
    <w:name w:val="2E558B78E7B640BFA751E61812DF11F8"/>
    <w:rsid w:val="00A472AE"/>
  </w:style>
  <w:style w:type="paragraph" w:customStyle="1" w:styleId="B497E8AA67D34490BF6755D6DDF7D4CB">
    <w:name w:val="B497E8AA67D34490BF6755D6DDF7D4CB"/>
    <w:rsid w:val="00A472AE"/>
  </w:style>
  <w:style w:type="paragraph" w:customStyle="1" w:styleId="FD2C36C335C94D2CB585C6B873135B62">
    <w:name w:val="FD2C36C335C94D2CB585C6B873135B62"/>
    <w:rsid w:val="00F37B61"/>
  </w:style>
  <w:style w:type="paragraph" w:customStyle="1" w:styleId="386BBB0088444ECBBF757942C430673D">
    <w:name w:val="386BBB0088444ECBBF757942C430673D"/>
    <w:rsid w:val="00F37B61"/>
  </w:style>
  <w:style w:type="paragraph" w:customStyle="1" w:styleId="3D110F655D884C1FB557BFA6E146732C">
    <w:name w:val="3D110F655D884C1FB557BFA6E146732C"/>
    <w:rsid w:val="00F37B61"/>
  </w:style>
  <w:style w:type="paragraph" w:customStyle="1" w:styleId="9FF578A5841A491A886C5B4E288297DA">
    <w:name w:val="9FF578A5841A491A886C5B4E288297DA"/>
    <w:rsid w:val="00F37B61"/>
  </w:style>
  <w:style w:type="paragraph" w:customStyle="1" w:styleId="25FD101632EB4AD69A9967F9D3EA3AE5">
    <w:name w:val="25FD101632EB4AD69A9967F9D3EA3AE5"/>
    <w:rsid w:val="00F37B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08AD2-4E6C-4FA2-88A4-0E0A13DA5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22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French L. Armada</dc:creator>
  <cp:keywords/>
  <cp:lastModifiedBy>PC</cp:lastModifiedBy>
  <cp:revision>9</cp:revision>
  <cp:lastPrinted>2012-06-24T15:55:00Z</cp:lastPrinted>
  <dcterms:created xsi:type="dcterms:W3CDTF">2018-02-13T17:03:00Z</dcterms:created>
  <dcterms:modified xsi:type="dcterms:W3CDTF">2018-03-22T16:56:00Z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